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3C01" w14:textId="77777777" w:rsidR="0052162C" w:rsidRPr="00630F99" w:rsidRDefault="0052162C" w:rsidP="0047341A">
      <w:pPr>
        <w:pStyle w:val="Subtitle"/>
      </w:pPr>
    </w:p>
    <w:p w14:paraId="5219A3AA" w14:textId="77777777" w:rsidR="004D33A7" w:rsidRDefault="00956BA3" w:rsidP="00920522">
      <w:pPr>
        <w:pStyle w:val="Author"/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en-US"/>
        </w:rPr>
        <w:drawing>
          <wp:anchor distT="0" distB="0" distL="114300" distR="114300" simplePos="0" relativeHeight="251658240" behindDoc="0" locked="0" layoutInCell="1" allowOverlap="1" wp14:anchorId="680D3E44" wp14:editId="5F1AB687">
            <wp:simplePos x="0" y="0"/>
            <wp:positionH relativeFrom="column">
              <wp:posOffset>-227965</wp:posOffset>
            </wp:positionH>
            <wp:positionV relativeFrom="paragraph">
              <wp:posOffset>993775</wp:posOffset>
            </wp:positionV>
            <wp:extent cx="6280150" cy="3495040"/>
            <wp:effectExtent l="0" t="0" r="0" b="10160"/>
            <wp:wrapTight wrapText="bothSides">
              <wp:wrapPolygon edited="0">
                <wp:start x="0" y="0"/>
                <wp:lineTo x="0" y="21506"/>
                <wp:lineTo x="21491" y="21506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do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73" w:rsidRPr="00630F99">
        <w:rPr>
          <w:sz w:val="56"/>
          <w:szCs w:val="56"/>
        </w:rPr>
        <w:t>Opioid A</w:t>
      </w:r>
      <w:r w:rsidR="00815880" w:rsidRPr="00630F99">
        <w:rPr>
          <w:sz w:val="56"/>
          <w:szCs w:val="56"/>
        </w:rPr>
        <w:t>ddi</w:t>
      </w:r>
      <w:r w:rsidR="005B2D05">
        <w:rPr>
          <w:sz w:val="56"/>
          <w:szCs w:val="56"/>
        </w:rPr>
        <w:t>ction</w:t>
      </w:r>
    </w:p>
    <w:p w14:paraId="3CA89E87" w14:textId="77777777" w:rsidR="004D33A7" w:rsidRPr="004D33A7" w:rsidRDefault="004D33A7" w:rsidP="004D33A7"/>
    <w:p w14:paraId="2BD67EDB" w14:textId="77777777" w:rsidR="004D33A7" w:rsidRPr="00BA02BA" w:rsidRDefault="004D33A7" w:rsidP="004D33A7">
      <w:pPr>
        <w:ind w:firstLine="720"/>
        <w:rPr>
          <w:sz w:val="48"/>
          <w:szCs w:val="48"/>
        </w:rPr>
      </w:pPr>
      <w:r w:rsidRPr="00BA02BA">
        <w:rPr>
          <w:sz w:val="48"/>
          <w:szCs w:val="48"/>
        </w:rPr>
        <w:t xml:space="preserve">Benny </w:t>
      </w:r>
      <w:proofErr w:type="spellStart"/>
      <w:r w:rsidRPr="00BA02BA">
        <w:rPr>
          <w:sz w:val="48"/>
          <w:szCs w:val="48"/>
        </w:rPr>
        <w:t>Curcuru</w:t>
      </w:r>
      <w:proofErr w:type="spellEnd"/>
      <w:r w:rsidR="00595FE4">
        <w:rPr>
          <w:sz w:val="48"/>
          <w:szCs w:val="48"/>
        </w:rPr>
        <w:t xml:space="preserve"> / MMP 200 / 05/23/2018</w:t>
      </w:r>
    </w:p>
    <w:p w14:paraId="5ECD5AEB" w14:textId="77777777" w:rsidR="004D33A7" w:rsidRPr="004D33A7" w:rsidRDefault="004D33A7" w:rsidP="004D33A7"/>
    <w:p w14:paraId="0725CE87" w14:textId="77777777" w:rsidR="004D33A7" w:rsidRPr="004D33A7" w:rsidRDefault="004D33A7" w:rsidP="004D33A7"/>
    <w:p w14:paraId="5070CCC3" w14:textId="77777777" w:rsidR="004D33A7" w:rsidRPr="004D33A7" w:rsidRDefault="004D33A7" w:rsidP="004D33A7"/>
    <w:p w14:paraId="126C25C4" w14:textId="77777777" w:rsidR="004D33A7" w:rsidRPr="004D33A7" w:rsidRDefault="004D33A7" w:rsidP="004D33A7"/>
    <w:p w14:paraId="59F18A45" w14:textId="77777777" w:rsidR="004D33A7" w:rsidRPr="004D33A7" w:rsidRDefault="004D33A7" w:rsidP="004D33A7"/>
    <w:p w14:paraId="22527081" w14:textId="77777777" w:rsidR="0052162C" w:rsidRPr="004D33A7" w:rsidRDefault="0052162C" w:rsidP="004D33A7">
      <w:bookmarkStart w:id="0" w:name="_GoBack"/>
      <w:bookmarkEnd w:id="0"/>
    </w:p>
    <w:sectPr w:rsidR="0052162C" w:rsidRPr="004D33A7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D68B2" w14:textId="77777777" w:rsidR="002F6FF1" w:rsidRDefault="002F6FF1">
      <w:pPr>
        <w:spacing w:after="0" w:line="240" w:lineRule="auto"/>
      </w:pPr>
      <w:r>
        <w:separator/>
      </w:r>
    </w:p>
    <w:p w14:paraId="4C465F83" w14:textId="77777777" w:rsidR="002F6FF1" w:rsidRDefault="002F6FF1"/>
    <w:p w14:paraId="42CAFF2E" w14:textId="77777777" w:rsidR="002F6FF1" w:rsidRDefault="002F6FF1"/>
  </w:endnote>
  <w:endnote w:type="continuationSeparator" w:id="0">
    <w:p w14:paraId="6DDFAA25" w14:textId="77777777" w:rsidR="002F6FF1" w:rsidRDefault="002F6FF1">
      <w:pPr>
        <w:spacing w:after="0" w:line="240" w:lineRule="auto"/>
      </w:pPr>
      <w:r>
        <w:continuationSeparator/>
      </w:r>
    </w:p>
    <w:p w14:paraId="388F45C7" w14:textId="77777777" w:rsidR="002F6FF1" w:rsidRDefault="002F6FF1"/>
    <w:p w14:paraId="6B74BDBB" w14:textId="77777777" w:rsidR="002F6FF1" w:rsidRDefault="002F6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99017" w14:textId="77777777" w:rsidR="0052162C" w:rsidRDefault="002F6F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F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A154D" w14:textId="77777777" w:rsidR="002F6FF1" w:rsidRDefault="002F6FF1">
      <w:pPr>
        <w:spacing w:after="0" w:line="240" w:lineRule="auto"/>
      </w:pPr>
      <w:r>
        <w:separator/>
      </w:r>
    </w:p>
    <w:p w14:paraId="549004A9" w14:textId="77777777" w:rsidR="002F6FF1" w:rsidRDefault="002F6FF1"/>
    <w:p w14:paraId="340FB17E" w14:textId="77777777" w:rsidR="002F6FF1" w:rsidRDefault="002F6FF1"/>
  </w:footnote>
  <w:footnote w:type="continuationSeparator" w:id="0">
    <w:p w14:paraId="31973342" w14:textId="77777777" w:rsidR="002F6FF1" w:rsidRDefault="002F6FF1">
      <w:pPr>
        <w:spacing w:after="0" w:line="240" w:lineRule="auto"/>
      </w:pPr>
      <w:r>
        <w:continuationSeparator/>
      </w:r>
    </w:p>
    <w:p w14:paraId="10963DC7" w14:textId="77777777" w:rsidR="002F6FF1" w:rsidRDefault="002F6FF1"/>
    <w:p w14:paraId="6ECCA3C0" w14:textId="77777777" w:rsidR="002F6FF1" w:rsidRDefault="002F6FF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7A"/>
    <w:rsid w:val="00034254"/>
    <w:rsid w:val="001054B3"/>
    <w:rsid w:val="00201773"/>
    <w:rsid w:val="0021750E"/>
    <w:rsid w:val="002F6FF1"/>
    <w:rsid w:val="0047341A"/>
    <w:rsid w:val="004B54CF"/>
    <w:rsid w:val="004D33A7"/>
    <w:rsid w:val="004E519B"/>
    <w:rsid w:val="0052162C"/>
    <w:rsid w:val="00595FE4"/>
    <w:rsid w:val="005B2D05"/>
    <w:rsid w:val="006266A9"/>
    <w:rsid w:val="00630F99"/>
    <w:rsid w:val="006F6EC6"/>
    <w:rsid w:val="007C0F4B"/>
    <w:rsid w:val="007D3E6F"/>
    <w:rsid w:val="00815880"/>
    <w:rsid w:val="008F014A"/>
    <w:rsid w:val="00920522"/>
    <w:rsid w:val="00956BA3"/>
    <w:rsid w:val="00A3758F"/>
    <w:rsid w:val="00A71EA9"/>
    <w:rsid w:val="00B62D7A"/>
    <w:rsid w:val="00BA02BA"/>
    <w:rsid w:val="00E964E8"/>
    <w:rsid w:val="00F4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64C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edetto.curcuru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B0"/>
    <w:rsid w:val="009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AE83A023AA9B4ABA8BB46FC26B26E3">
    <w:name w:val="B8AE83A023AA9B4ABA8BB46FC26B26E3"/>
  </w:style>
  <w:style w:type="paragraph" w:customStyle="1" w:styleId="EEF2DDB970E8534EAB2267EFA39FA8F4">
    <w:name w:val="EEF2DDB970E8534EAB2267EFA39FA8F4"/>
  </w:style>
  <w:style w:type="paragraph" w:customStyle="1" w:styleId="80C5B247DFDE754A8BB8CA3656D72FFB">
    <w:name w:val="80C5B247DFDE754A8BB8CA3656D72FFB"/>
  </w:style>
  <w:style w:type="paragraph" w:customStyle="1" w:styleId="74A3E38E6F9FC94CBA9A75F8107A4C80">
    <w:name w:val="74A3E38E6F9FC94CBA9A75F8107A4C80"/>
  </w:style>
  <w:style w:type="paragraph" w:customStyle="1" w:styleId="A924278420285C4CB40F564DD16CF611">
    <w:name w:val="A924278420285C4CB40F564DD16CF611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FE71A903A9CA2E499BEA6A2EB4FA0B3A">
    <w:name w:val="FE71A903A9CA2E499BEA6A2EB4FA0B3A"/>
  </w:style>
  <w:style w:type="paragraph" w:customStyle="1" w:styleId="30BD6C96BD9B534183CFA0250BBF198D">
    <w:name w:val="30BD6C96BD9B534183CFA0250BBF198D"/>
  </w:style>
  <w:style w:type="paragraph" w:customStyle="1" w:styleId="54081E1FC00A524E9EFAD559671FCAA8">
    <w:name w:val="54081E1FC00A524E9EFAD559671FCAA8"/>
  </w:style>
  <w:style w:type="paragraph" w:customStyle="1" w:styleId="7FFF38D93307144485D1FD8AE59EFE82">
    <w:name w:val="7FFF38D93307144485D1FD8AE59EFE82"/>
  </w:style>
  <w:style w:type="paragraph" w:customStyle="1" w:styleId="FE8E7E06BE04C1469B8A33C33ABB7943">
    <w:name w:val="FE8E7E06BE04C1469B8A33C33ABB7943"/>
  </w:style>
  <w:style w:type="paragraph" w:customStyle="1" w:styleId="827D4A7072CD32408C9A1887A5086E99">
    <w:name w:val="827D4A7072CD32408C9A1887A5086E99"/>
  </w:style>
  <w:style w:type="paragraph" w:customStyle="1" w:styleId="3E36BC16503F18419263EC3F7F2E6424">
    <w:name w:val="3E36BC16503F18419263EC3F7F2E6424"/>
  </w:style>
  <w:style w:type="paragraph" w:customStyle="1" w:styleId="20664F8E20C8AC47A69B067FB1531D85">
    <w:name w:val="20664F8E20C8AC47A69B067FB1531D85"/>
  </w:style>
  <w:style w:type="paragraph" w:customStyle="1" w:styleId="248F3F55D314A64F8F9D2EDC6225F6DB">
    <w:name w:val="248F3F55D314A64F8F9D2EDC6225F6DB"/>
  </w:style>
  <w:style w:type="paragraph" w:customStyle="1" w:styleId="A780A269C4AAB84398D7928EC7B5CA06">
    <w:name w:val="A780A269C4AAB84398D7928EC7B5CA06"/>
  </w:style>
  <w:style w:type="paragraph" w:customStyle="1" w:styleId="A783F6267A8B40449BDD36EB9F913E2B">
    <w:name w:val="A783F6267A8B40449BDD36EB9F913E2B"/>
  </w:style>
  <w:style w:type="paragraph" w:customStyle="1" w:styleId="D4A09EE418968741B2BBB40B366EC2C0">
    <w:name w:val="D4A09EE418968741B2BBB40B366EC2C0"/>
  </w:style>
  <w:style w:type="paragraph" w:customStyle="1" w:styleId="5A90FE53C9811D4DB93F83E5EA76B446">
    <w:name w:val="5A90FE53C9811D4DB93F83E5EA76B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11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2018-05-23T15:24:00Z</dcterms:created>
  <dcterms:modified xsi:type="dcterms:W3CDTF">2018-05-23T15:38:00Z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